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BB5" w:rsidRDefault="00E05BB5" w:rsidP="001F5731">
      <w:pPr>
        <w:pStyle w:val="Heading1"/>
      </w:pPr>
      <w:r>
        <w:t>GAME 440 Scrum Meeting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E05BB5" w:rsidRPr="00C2003B" w:rsidTr="00C2003B">
        <w:tc>
          <w:tcPr>
            <w:tcW w:w="4788" w:type="dxa"/>
          </w:tcPr>
          <w:p w:rsidR="00E05BB5" w:rsidRPr="00C2003B" w:rsidRDefault="00E05BB5" w:rsidP="00C2003B">
            <w:pPr>
              <w:spacing w:after="0" w:line="240" w:lineRule="auto"/>
              <w:rPr>
                <w:sz w:val="32"/>
              </w:rPr>
            </w:pPr>
            <w:r w:rsidRPr="00C2003B">
              <w:rPr>
                <w:sz w:val="32"/>
              </w:rPr>
              <w:t>Team: Networking</w:t>
            </w:r>
          </w:p>
        </w:tc>
        <w:tc>
          <w:tcPr>
            <w:tcW w:w="4788" w:type="dxa"/>
          </w:tcPr>
          <w:p w:rsidR="00E05BB5" w:rsidRPr="00C2003B" w:rsidRDefault="00E05BB5" w:rsidP="00511AFE">
            <w:pPr>
              <w:spacing w:after="0" w:line="240" w:lineRule="auto"/>
              <w:rPr>
                <w:sz w:val="32"/>
              </w:rPr>
            </w:pPr>
            <w:r>
              <w:rPr>
                <w:sz w:val="32"/>
              </w:rPr>
              <w:t>Date: 06</w:t>
            </w:r>
            <w:r w:rsidRPr="00C2003B">
              <w:rPr>
                <w:sz w:val="32"/>
              </w:rPr>
              <w:t>-</w:t>
            </w:r>
            <w:r>
              <w:rPr>
                <w:sz w:val="32"/>
              </w:rPr>
              <w:t>Mar</w:t>
            </w:r>
            <w:r w:rsidRPr="00C2003B">
              <w:rPr>
                <w:sz w:val="32"/>
              </w:rPr>
              <w:t>-14</w:t>
            </w:r>
          </w:p>
        </w:tc>
      </w:tr>
      <w:tr w:rsidR="00E05BB5" w:rsidRPr="00C2003B" w:rsidTr="00C2003B">
        <w:tc>
          <w:tcPr>
            <w:tcW w:w="4788" w:type="dxa"/>
          </w:tcPr>
          <w:p w:rsidR="00E05BB5" w:rsidRPr="00C2003B" w:rsidRDefault="00E05BB5" w:rsidP="00C2003B">
            <w:pPr>
              <w:spacing w:after="0" w:line="240" w:lineRule="auto"/>
              <w:rPr>
                <w:sz w:val="32"/>
              </w:rPr>
            </w:pPr>
            <w:r>
              <w:rPr>
                <w:sz w:val="32"/>
              </w:rPr>
              <w:t>Phase: 6</w:t>
            </w:r>
          </w:p>
        </w:tc>
        <w:tc>
          <w:tcPr>
            <w:tcW w:w="4788" w:type="dxa"/>
          </w:tcPr>
          <w:p w:rsidR="00E05BB5" w:rsidRPr="00C2003B" w:rsidRDefault="00E05BB5" w:rsidP="00C2003B">
            <w:pPr>
              <w:spacing w:after="0" w:line="240" w:lineRule="auto"/>
              <w:rPr>
                <w:sz w:val="32"/>
              </w:rPr>
            </w:pPr>
            <w:r>
              <w:rPr>
                <w:sz w:val="32"/>
              </w:rPr>
              <w:t>Due Date: 13</w:t>
            </w:r>
            <w:r w:rsidRPr="00C2003B">
              <w:rPr>
                <w:sz w:val="32"/>
              </w:rPr>
              <w:t>-Mar-14</w:t>
            </w:r>
          </w:p>
        </w:tc>
      </w:tr>
    </w:tbl>
    <w:p w:rsidR="00E05BB5" w:rsidRDefault="00E05BB5" w:rsidP="001F57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78"/>
        <w:gridCol w:w="7398"/>
      </w:tblGrid>
      <w:tr w:rsidR="00E05BB5" w:rsidRPr="00C2003B" w:rsidTr="00C2003B">
        <w:tc>
          <w:tcPr>
            <w:tcW w:w="2178" w:type="dxa"/>
          </w:tcPr>
          <w:p w:rsidR="00E05BB5" w:rsidRPr="00C2003B" w:rsidRDefault="00E05BB5" w:rsidP="00C2003B">
            <w:pPr>
              <w:spacing w:after="0" w:line="240" w:lineRule="auto"/>
              <w:rPr>
                <w:sz w:val="28"/>
              </w:rPr>
            </w:pPr>
            <w:r w:rsidRPr="00C2003B">
              <w:rPr>
                <w:sz w:val="28"/>
              </w:rPr>
              <w:t>Team Member</w:t>
            </w:r>
          </w:p>
        </w:tc>
        <w:tc>
          <w:tcPr>
            <w:tcW w:w="7398" w:type="dxa"/>
          </w:tcPr>
          <w:p w:rsidR="00E05BB5" w:rsidRPr="00C2003B" w:rsidRDefault="00E05BB5" w:rsidP="00C2003B">
            <w:pPr>
              <w:spacing w:after="0" w:line="240" w:lineRule="auto"/>
              <w:rPr>
                <w:sz w:val="28"/>
              </w:rPr>
            </w:pPr>
            <w:r w:rsidRPr="00C2003B">
              <w:rPr>
                <w:sz w:val="28"/>
              </w:rPr>
              <w:t>Work Description</w:t>
            </w:r>
          </w:p>
        </w:tc>
      </w:tr>
      <w:tr w:rsidR="00E05BB5" w:rsidRPr="00C2003B" w:rsidTr="00C2003B">
        <w:trPr>
          <w:trHeight w:val="1008"/>
        </w:trPr>
        <w:tc>
          <w:tcPr>
            <w:tcW w:w="2178" w:type="dxa"/>
          </w:tcPr>
          <w:p w:rsidR="00E05BB5" w:rsidRPr="00C2003B" w:rsidRDefault="00E05BB5" w:rsidP="00C2003B">
            <w:pPr>
              <w:spacing w:after="0" w:line="240" w:lineRule="auto"/>
              <w:rPr>
                <w:sz w:val="28"/>
              </w:rPr>
            </w:pPr>
            <w:r w:rsidRPr="00C2003B">
              <w:rPr>
                <w:sz w:val="28"/>
              </w:rPr>
              <w:t>Brian Lefrancois</w:t>
            </w:r>
          </w:p>
        </w:tc>
        <w:tc>
          <w:tcPr>
            <w:tcW w:w="7398" w:type="dxa"/>
          </w:tcPr>
          <w:p w:rsidR="00E05BB5" w:rsidRDefault="00E05BB5" w:rsidP="009B4282">
            <w:pPr>
              <w:spacing w:after="0" w:line="240" w:lineRule="auto"/>
              <w:rPr>
                <w:sz w:val="28"/>
              </w:rPr>
            </w:pPr>
            <w:r>
              <w:rPr>
                <w:sz w:val="28"/>
              </w:rPr>
              <w:t>Task: Work on assisting Client Team to connect to server.</w:t>
            </w:r>
          </w:p>
          <w:p w:rsidR="00E05BB5" w:rsidRDefault="00E05BB5" w:rsidP="009B4282">
            <w:pPr>
              <w:spacing w:after="0" w:line="240" w:lineRule="auto"/>
              <w:rPr>
                <w:sz w:val="28"/>
              </w:rPr>
            </w:pPr>
          </w:p>
          <w:p w:rsidR="00E05BB5" w:rsidRDefault="00E05BB5" w:rsidP="009B4282">
            <w:pPr>
              <w:spacing w:after="0" w:line="240" w:lineRule="auto"/>
              <w:rPr>
                <w:sz w:val="28"/>
              </w:rPr>
            </w:pPr>
            <w:r>
              <w:rPr>
                <w:sz w:val="28"/>
              </w:rPr>
              <w:t>File, Implementations/</w:t>
            </w:r>
            <w:bookmarkStart w:id="0" w:name="_GoBack"/>
            <w:bookmarkEnd w:id="0"/>
            <w:r>
              <w:rPr>
                <w:sz w:val="28"/>
              </w:rPr>
              <w:t xml:space="preserve">Client/NetworkCommands.h. </w:t>
            </w:r>
          </w:p>
          <w:p w:rsidR="00E05BB5" w:rsidRPr="00C2003B" w:rsidRDefault="00E05BB5" w:rsidP="00DF40F8">
            <w:pPr>
              <w:spacing w:after="0" w:line="240" w:lineRule="auto"/>
              <w:rPr>
                <w:sz w:val="28"/>
              </w:rPr>
            </w:pPr>
            <w:r>
              <w:rPr>
                <w:sz w:val="28"/>
              </w:rPr>
              <w:t>Report, Finalized both sending and receiving commands and had Client team member Deanna make a few things client did not have to start creating and joining games.</w:t>
            </w:r>
          </w:p>
        </w:tc>
      </w:tr>
      <w:tr w:rsidR="00E05BB5" w:rsidRPr="00C2003B" w:rsidTr="00C2003B">
        <w:trPr>
          <w:trHeight w:val="1008"/>
        </w:trPr>
        <w:tc>
          <w:tcPr>
            <w:tcW w:w="2178" w:type="dxa"/>
          </w:tcPr>
          <w:p w:rsidR="00E05BB5" w:rsidRPr="00C2003B" w:rsidRDefault="00E05BB5" w:rsidP="00C2003B">
            <w:pPr>
              <w:spacing w:after="0" w:line="240" w:lineRule="auto"/>
              <w:rPr>
                <w:sz w:val="28"/>
              </w:rPr>
            </w:pPr>
            <w:r w:rsidRPr="00C2003B">
              <w:rPr>
                <w:sz w:val="28"/>
              </w:rPr>
              <w:t>Dean Watts</w:t>
            </w:r>
          </w:p>
        </w:tc>
        <w:tc>
          <w:tcPr>
            <w:tcW w:w="7398" w:type="dxa"/>
          </w:tcPr>
          <w:p w:rsidR="00E05BB5" w:rsidRPr="00C2003B" w:rsidRDefault="00E05BB5" w:rsidP="00C2003B">
            <w:pPr>
              <w:spacing w:after="0" w:line="240" w:lineRule="auto"/>
              <w:rPr>
                <w:sz w:val="28"/>
              </w:rPr>
            </w:pPr>
          </w:p>
          <w:p w:rsidR="00E05BB5" w:rsidRPr="00C2003B" w:rsidRDefault="00E05BB5" w:rsidP="00C2003B">
            <w:pPr>
              <w:spacing w:after="0" w:line="240" w:lineRule="auto"/>
              <w:rPr>
                <w:sz w:val="28"/>
              </w:rPr>
            </w:pPr>
          </w:p>
        </w:tc>
      </w:tr>
      <w:tr w:rsidR="00E05BB5" w:rsidRPr="00C2003B" w:rsidTr="00C2003B">
        <w:trPr>
          <w:trHeight w:val="1008"/>
        </w:trPr>
        <w:tc>
          <w:tcPr>
            <w:tcW w:w="2178" w:type="dxa"/>
          </w:tcPr>
          <w:p w:rsidR="00E05BB5" w:rsidRPr="00C2003B" w:rsidRDefault="00E05BB5" w:rsidP="00C2003B">
            <w:pPr>
              <w:spacing w:after="0" w:line="240" w:lineRule="auto"/>
              <w:rPr>
                <w:sz w:val="28"/>
              </w:rPr>
            </w:pPr>
            <w:r w:rsidRPr="00C2003B">
              <w:rPr>
                <w:sz w:val="28"/>
              </w:rPr>
              <w:t>Joshua O’Donnell</w:t>
            </w:r>
          </w:p>
        </w:tc>
        <w:tc>
          <w:tcPr>
            <w:tcW w:w="7398" w:type="dxa"/>
          </w:tcPr>
          <w:p w:rsidR="00E05BB5" w:rsidRPr="00C2003B" w:rsidRDefault="00E05BB5" w:rsidP="00511AFE">
            <w:pPr>
              <w:spacing w:after="0" w:line="240" w:lineRule="auto"/>
              <w:rPr>
                <w:sz w:val="28"/>
              </w:rPr>
            </w:pPr>
          </w:p>
        </w:tc>
      </w:tr>
      <w:tr w:rsidR="00E05BB5" w:rsidRPr="00C2003B" w:rsidTr="00C2003B">
        <w:trPr>
          <w:trHeight w:val="1008"/>
        </w:trPr>
        <w:tc>
          <w:tcPr>
            <w:tcW w:w="2178" w:type="dxa"/>
          </w:tcPr>
          <w:p w:rsidR="00E05BB5" w:rsidRPr="00C2003B" w:rsidRDefault="00E05BB5" w:rsidP="00C2003B">
            <w:pPr>
              <w:spacing w:after="0" w:line="240" w:lineRule="auto"/>
              <w:rPr>
                <w:sz w:val="28"/>
              </w:rPr>
            </w:pPr>
            <w:r w:rsidRPr="00C2003B">
              <w:rPr>
                <w:sz w:val="28"/>
              </w:rPr>
              <w:t>Mitch Andrews</w:t>
            </w:r>
          </w:p>
        </w:tc>
        <w:tc>
          <w:tcPr>
            <w:tcW w:w="7398" w:type="dxa"/>
          </w:tcPr>
          <w:p w:rsidR="00E05BB5" w:rsidRDefault="00E05BB5" w:rsidP="00B25727">
            <w:pPr>
              <w:pStyle w:val="NormalWeb"/>
              <w:spacing w:after="0"/>
            </w:pPr>
            <w:r>
              <w:rPr>
                <w:sz w:val="27"/>
                <w:szCs w:val="27"/>
              </w:rPr>
              <w:t xml:space="preserve">- Updating the connection class to work as separate components for NetClient and NetServer. Working with </w:t>
            </w:r>
            <w:smartTag w:uri="urn:schemas-microsoft-com:office:smarttags" w:element="country-region">
              <w:smartTag w:uri="urn:schemas-microsoft-com:office:smarttags" w:element="place">
                <w:r>
                  <w:rPr>
                    <w:sz w:val="27"/>
                    <w:szCs w:val="27"/>
                  </w:rPr>
                  <w:t>Jordan</w:t>
                </w:r>
              </w:smartTag>
            </w:smartTag>
            <w:r>
              <w:rPr>
                <w:sz w:val="27"/>
                <w:szCs w:val="27"/>
              </w:rPr>
              <w:t xml:space="preserve"> from the server team to get packets sending across the network. Gave Josh the updated connection classes to create the UML.</w:t>
            </w:r>
          </w:p>
          <w:p w:rsidR="00E05BB5" w:rsidRDefault="00E05BB5" w:rsidP="00B25727">
            <w:pPr>
              <w:pStyle w:val="NormalWeb"/>
              <w:spacing w:after="0"/>
            </w:pPr>
            <w:r>
              <w:rPr>
                <w:b/>
                <w:bCs/>
                <w:sz w:val="27"/>
                <w:szCs w:val="27"/>
              </w:rPr>
              <w:t>Design</w:t>
            </w:r>
            <w:r>
              <w:rPr>
                <w:sz w:val="27"/>
                <w:szCs w:val="27"/>
              </w:rPr>
              <w:t>: New packet networking structure, Packets now have a virtual Execute method for the client/server to utilize.</w:t>
            </w:r>
          </w:p>
          <w:p w:rsidR="00E05BB5" w:rsidRDefault="00E05BB5" w:rsidP="00B25727">
            <w:pPr>
              <w:pStyle w:val="NormalWeb"/>
              <w:spacing w:after="0"/>
            </w:pPr>
            <w:r>
              <w:rPr>
                <w:b/>
                <w:bCs/>
                <w:sz w:val="27"/>
                <w:szCs w:val="27"/>
              </w:rPr>
              <w:t>Implementation</w:t>
            </w:r>
            <w:r>
              <w:rPr>
                <w:sz w:val="27"/>
                <w:szCs w:val="27"/>
              </w:rPr>
              <w:t>: Connection is now split into two classes called NetClient and NetServer. Packet got an updated execute method. I also changed the ServerLiason and ClientLiason to work with the changes.</w:t>
            </w:r>
          </w:p>
          <w:p w:rsidR="00E05BB5" w:rsidRPr="00C2003B" w:rsidRDefault="00E05BB5" w:rsidP="00B25727">
            <w:pPr>
              <w:spacing w:after="0" w:line="240" w:lineRule="auto"/>
              <w:rPr>
                <w:sz w:val="28"/>
              </w:rPr>
            </w:pPr>
            <w:r w:rsidRPr="00B25727">
              <w:rPr>
                <w:b/>
                <w:sz w:val="27"/>
                <w:szCs w:val="27"/>
              </w:rPr>
              <w:t>Testing</w:t>
            </w:r>
            <w:r>
              <w:rPr>
                <w:sz w:val="27"/>
                <w:szCs w:val="27"/>
              </w:rPr>
              <w:t>: Modifyed the current connection code in the solution and testing running a server.</w:t>
            </w:r>
          </w:p>
          <w:p w:rsidR="00E05BB5" w:rsidRPr="00C2003B" w:rsidRDefault="00E05BB5" w:rsidP="00C2003B">
            <w:pPr>
              <w:spacing w:after="0" w:line="240" w:lineRule="auto"/>
              <w:rPr>
                <w:sz w:val="28"/>
              </w:rPr>
            </w:pPr>
          </w:p>
        </w:tc>
      </w:tr>
      <w:tr w:rsidR="00E05BB5" w:rsidRPr="00C2003B" w:rsidTr="00C2003B">
        <w:trPr>
          <w:trHeight w:val="1008"/>
        </w:trPr>
        <w:tc>
          <w:tcPr>
            <w:tcW w:w="2178" w:type="dxa"/>
          </w:tcPr>
          <w:p w:rsidR="00E05BB5" w:rsidRPr="00C2003B" w:rsidRDefault="00E05BB5" w:rsidP="00C2003B">
            <w:pPr>
              <w:spacing w:after="0" w:line="240" w:lineRule="auto"/>
              <w:rPr>
                <w:sz w:val="28"/>
              </w:rPr>
            </w:pPr>
            <w:r w:rsidRPr="00C2003B">
              <w:rPr>
                <w:sz w:val="28"/>
              </w:rPr>
              <w:t>Philip Diehl</w:t>
            </w:r>
          </w:p>
        </w:tc>
        <w:tc>
          <w:tcPr>
            <w:tcW w:w="7398" w:type="dxa"/>
          </w:tcPr>
          <w:p w:rsidR="00E05BB5" w:rsidRPr="00C2003B" w:rsidRDefault="00E05BB5" w:rsidP="00511AFE">
            <w:pPr>
              <w:spacing w:after="0" w:line="100" w:lineRule="atLeast"/>
              <w:rPr>
                <w:sz w:val="28"/>
              </w:rPr>
            </w:pPr>
            <w:r>
              <w:rPr>
                <w:sz w:val="28"/>
              </w:rPr>
              <w:t>-Implement Serialize, SerializedSize, and Deserialize methods on data structures as necessary.</w:t>
            </w:r>
          </w:p>
          <w:p w:rsidR="00E05BB5" w:rsidRPr="00C754C2" w:rsidRDefault="00E05BB5" w:rsidP="005D2EDA">
            <w:pPr>
              <w:spacing w:after="0" w:line="240" w:lineRule="auto"/>
              <w:rPr>
                <w:color w:val="FF0000"/>
                <w:sz w:val="28"/>
              </w:rPr>
            </w:pPr>
            <w:r w:rsidRPr="00C754C2">
              <w:rPr>
                <w:b/>
                <w:color w:val="FF0000"/>
                <w:sz w:val="28"/>
              </w:rPr>
              <w:t>Design</w:t>
            </w:r>
            <w:r w:rsidRPr="00C754C2">
              <w:rPr>
                <w:color w:val="FF0000"/>
                <w:sz w:val="28"/>
              </w:rPr>
              <w:t xml:space="preserve">: </w:t>
            </w:r>
            <w:r>
              <w:rPr>
                <w:color w:val="FF0000"/>
                <w:sz w:val="28"/>
              </w:rPr>
              <w:t>Uploaded a re-design of Serialize, Deserialize, Serializable, NetData, and UnsupportedOperationException as class diagrams.  See the updated file in Design/Networking.</w:t>
            </w:r>
          </w:p>
          <w:p w:rsidR="00E05BB5" w:rsidRPr="00C754C2" w:rsidRDefault="00E05BB5" w:rsidP="005D2EDA">
            <w:pPr>
              <w:spacing w:after="0" w:line="240" w:lineRule="auto"/>
              <w:rPr>
                <w:color w:val="FF0000"/>
                <w:sz w:val="28"/>
              </w:rPr>
            </w:pPr>
            <w:r w:rsidRPr="00C754C2">
              <w:rPr>
                <w:b/>
                <w:color w:val="FF0000"/>
                <w:sz w:val="28"/>
              </w:rPr>
              <w:t>Implementation</w:t>
            </w:r>
            <w:r w:rsidRPr="00C754C2">
              <w:rPr>
                <w:color w:val="FF0000"/>
                <w:sz w:val="28"/>
              </w:rPr>
              <w:t xml:space="preserve">: </w:t>
            </w:r>
            <w:r>
              <w:rPr>
                <w:color w:val="FF0000"/>
                <w:sz w:val="28"/>
              </w:rPr>
              <w:t>Implemented Serializable for the Entity and Minion classes.  (See their respective .h and .cpp files in Data Structures).  Also fixed various memory leaks and warnings within the project, and informed other coordinators (as required) of code issues.</w:t>
            </w:r>
          </w:p>
          <w:p w:rsidR="00E05BB5" w:rsidRPr="00C2003B" w:rsidRDefault="00E05BB5" w:rsidP="00C754C2">
            <w:pPr>
              <w:spacing w:after="0" w:line="240" w:lineRule="auto"/>
              <w:rPr>
                <w:sz w:val="28"/>
              </w:rPr>
            </w:pPr>
            <w:r w:rsidRPr="00C754C2">
              <w:rPr>
                <w:b/>
                <w:color w:val="FF0000"/>
                <w:sz w:val="28"/>
              </w:rPr>
              <w:t>Testing</w:t>
            </w:r>
            <w:r w:rsidRPr="00C754C2">
              <w:rPr>
                <w:color w:val="FF0000"/>
                <w:sz w:val="28"/>
              </w:rPr>
              <w:t xml:space="preserve">: Tested </w:t>
            </w:r>
            <w:r>
              <w:rPr>
                <w:color w:val="FF0000"/>
                <w:sz w:val="28"/>
              </w:rPr>
              <w:t xml:space="preserve">full </w:t>
            </w:r>
            <w:r w:rsidRPr="00C754C2">
              <w:rPr>
                <w:color w:val="FF0000"/>
                <w:sz w:val="28"/>
              </w:rPr>
              <w:t>serialization and deserialization of Entity and Minion</w:t>
            </w:r>
            <w:r>
              <w:rPr>
                <w:color w:val="FF0000"/>
                <w:sz w:val="28"/>
              </w:rPr>
              <w:t>.</w:t>
            </w:r>
          </w:p>
        </w:tc>
      </w:tr>
      <w:tr w:rsidR="00E05BB5" w:rsidRPr="00C2003B" w:rsidTr="00C2003B">
        <w:trPr>
          <w:trHeight w:val="1008"/>
        </w:trPr>
        <w:tc>
          <w:tcPr>
            <w:tcW w:w="2178" w:type="dxa"/>
          </w:tcPr>
          <w:p w:rsidR="00E05BB5" w:rsidRPr="00C2003B" w:rsidRDefault="00E05BB5" w:rsidP="00C2003B">
            <w:pPr>
              <w:spacing w:after="0" w:line="240" w:lineRule="auto"/>
              <w:rPr>
                <w:sz w:val="28"/>
              </w:rPr>
            </w:pPr>
            <w:r w:rsidRPr="00C2003B">
              <w:rPr>
                <w:sz w:val="28"/>
              </w:rPr>
              <w:t>Sarah Childs</w:t>
            </w:r>
          </w:p>
        </w:tc>
        <w:tc>
          <w:tcPr>
            <w:tcW w:w="7398" w:type="dxa"/>
          </w:tcPr>
          <w:p w:rsidR="00E05BB5" w:rsidRPr="00B62902" w:rsidRDefault="00E05BB5" w:rsidP="00511AFE">
            <w:pPr>
              <w:spacing w:after="0" w:line="240" w:lineRule="auto"/>
              <w:rPr>
                <w:sz w:val="28"/>
              </w:rPr>
            </w:pPr>
            <w:r>
              <w:rPr>
                <w:sz w:val="28"/>
              </w:rPr>
              <w:t xml:space="preserve">- Set up the client team’s connection with the ManaCraft server itself. </w:t>
            </w:r>
            <w:r>
              <w:rPr>
                <w:sz w:val="28"/>
              </w:rPr>
              <w:br/>
            </w:r>
            <w:r>
              <w:rPr>
                <w:sz w:val="28"/>
              </w:rPr>
              <w:br/>
            </w:r>
            <w:r w:rsidRPr="00B62902">
              <w:rPr>
                <w:b/>
                <w:sz w:val="28"/>
              </w:rPr>
              <w:t>Design:</w:t>
            </w:r>
            <w:r w:rsidRPr="00B62902">
              <w:rPr>
                <w:sz w:val="28"/>
              </w:rPr>
              <w:t xml:space="preserve"> Added the class design for ServerLiason.</w:t>
            </w:r>
            <w:r>
              <w:rPr>
                <w:sz w:val="28"/>
              </w:rPr>
              <w:t xml:space="preserve"> </w:t>
            </w:r>
          </w:p>
          <w:p w:rsidR="00E05BB5" w:rsidRPr="00B62902" w:rsidRDefault="00E05BB5" w:rsidP="005F6B48">
            <w:pPr>
              <w:spacing w:after="0" w:line="240" w:lineRule="auto"/>
              <w:rPr>
                <w:sz w:val="28"/>
              </w:rPr>
            </w:pPr>
            <w:r w:rsidRPr="00B62902">
              <w:rPr>
                <w:b/>
                <w:sz w:val="28"/>
              </w:rPr>
              <w:t xml:space="preserve">Implementation: </w:t>
            </w:r>
            <w:r w:rsidRPr="00B62902">
              <w:rPr>
                <w:sz w:val="28"/>
              </w:rPr>
              <w:t xml:space="preserve">Fixed up the class so it properly connects to the ManaCraft’s server when running it. – May need to change the IP address at the top if you wish to test it. It no longer has all static methods as well. </w:t>
            </w:r>
            <w:r>
              <w:rPr>
                <w:sz w:val="28"/>
              </w:rPr>
              <w:t>Set up main so if you’re in the client build it will initialize SDLnet, and start up a connection to the server.</w:t>
            </w:r>
            <w:r>
              <w:rPr>
                <w:sz w:val="28"/>
              </w:rPr>
              <w:br/>
            </w:r>
            <w:r w:rsidRPr="00670ECF">
              <w:rPr>
                <w:b/>
                <w:sz w:val="28"/>
              </w:rPr>
              <w:t>Files</w:t>
            </w:r>
            <w:r>
              <w:rPr>
                <w:sz w:val="28"/>
              </w:rPr>
              <w:t>: ServerLiason.h/.cpp, Main.cpp, Design/Networking/ServerLiason class design</w:t>
            </w:r>
          </w:p>
          <w:p w:rsidR="00E05BB5" w:rsidRPr="00B62902" w:rsidRDefault="00E05BB5" w:rsidP="005F6B48">
            <w:pPr>
              <w:spacing w:after="0" w:line="240" w:lineRule="auto"/>
              <w:rPr>
                <w:sz w:val="28"/>
              </w:rPr>
            </w:pPr>
            <w:r w:rsidRPr="00B62902">
              <w:rPr>
                <w:b/>
                <w:sz w:val="28"/>
              </w:rPr>
              <w:t xml:space="preserve">Testing: </w:t>
            </w:r>
            <w:r w:rsidRPr="00B62902">
              <w:rPr>
                <w:sz w:val="28"/>
              </w:rPr>
              <w:t>Tested connection with a copy of the server on my other computer. Will add more tests for next week after sending/receiving data is implemented.</w:t>
            </w:r>
          </w:p>
        </w:tc>
      </w:tr>
      <w:tr w:rsidR="00E05BB5" w:rsidRPr="00C2003B" w:rsidTr="00C2003B">
        <w:trPr>
          <w:trHeight w:val="1008"/>
        </w:trPr>
        <w:tc>
          <w:tcPr>
            <w:tcW w:w="2178" w:type="dxa"/>
          </w:tcPr>
          <w:p w:rsidR="00E05BB5" w:rsidRPr="00C2003B" w:rsidRDefault="00E05BB5" w:rsidP="00C2003B">
            <w:pPr>
              <w:spacing w:after="0" w:line="240" w:lineRule="auto"/>
              <w:rPr>
                <w:sz w:val="28"/>
              </w:rPr>
            </w:pPr>
            <w:r w:rsidRPr="00C2003B">
              <w:rPr>
                <w:sz w:val="28"/>
              </w:rPr>
              <w:t>Soloman Tahirli</w:t>
            </w:r>
          </w:p>
        </w:tc>
        <w:tc>
          <w:tcPr>
            <w:tcW w:w="7398" w:type="dxa"/>
          </w:tcPr>
          <w:p w:rsidR="00E05BB5" w:rsidRPr="00C2003B" w:rsidRDefault="00E05BB5" w:rsidP="00C2003B">
            <w:pPr>
              <w:spacing w:after="0" w:line="240" w:lineRule="auto"/>
              <w:rPr>
                <w:sz w:val="28"/>
              </w:rPr>
            </w:pPr>
          </w:p>
        </w:tc>
      </w:tr>
      <w:tr w:rsidR="00E05BB5" w:rsidRPr="00C2003B" w:rsidTr="00C2003B">
        <w:trPr>
          <w:trHeight w:val="1008"/>
        </w:trPr>
        <w:tc>
          <w:tcPr>
            <w:tcW w:w="2178" w:type="dxa"/>
          </w:tcPr>
          <w:p w:rsidR="00E05BB5" w:rsidRPr="00C2003B" w:rsidRDefault="00E05BB5" w:rsidP="00C2003B">
            <w:pPr>
              <w:spacing w:after="0" w:line="240" w:lineRule="auto"/>
              <w:rPr>
                <w:sz w:val="28"/>
              </w:rPr>
            </w:pPr>
          </w:p>
        </w:tc>
        <w:tc>
          <w:tcPr>
            <w:tcW w:w="7398" w:type="dxa"/>
          </w:tcPr>
          <w:p w:rsidR="00E05BB5" w:rsidRPr="00C2003B" w:rsidRDefault="00E05BB5" w:rsidP="00C2003B">
            <w:pPr>
              <w:spacing w:after="0" w:line="240" w:lineRule="auto"/>
              <w:rPr>
                <w:sz w:val="28"/>
              </w:rPr>
            </w:pPr>
          </w:p>
        </w:tc>
      </w:tr>
      <w:tr w:rsidR="00E05BB5" w:rsidRPr="00C2003B" w:rsidTr="00C2003B">
        <w:trPr>
          <w:trHeight w:val="1008"/>
        </w:trPr>
        <w:tc>
          <w:tcPr>
            <w:tcW w:w="2178" w:type="dxa"/>
          </w:tcPr>
          <w:p w:rsidR="00E05BB5" w:rsidRPr="00C2003B" w:rsidRDefault="00E05BB5" w:rsidP="00C2003B">
            <w:pPr>
              <w:spacing w:after="0" w:line="240" w:lineRule="auto"/>
              <w:rPr>
                <w:sz w:val="28"/>
              </w:rPr>
            </w:pPr>
          </w:p>
        </w:tc>
        <w:tc>
          <w:tcPr>
            <w:tcW w:w="7398" w:type="dxa"/>
          </w:tcPr>
          <w:p w:rsidR="00E05BB5" w:rsidRPr="00C2003B" w:rsidRDefault="00E05BB5" w:rsidP="00C2003B">
            <w:pPr>
              <w:spacing w:after="0" w:line="240" w:lineRule="auto"/>
              <w:rPr>
                <w:sz w:val="28"/>
              </w:rPr>
            </w:pPr>
          </w:p>
        </w:tc>
      </w:tr>
      <w:tr w:rsidR="00E05BB5" w:rsidRPr="00C2003B" w:rsidTr="00C2003B">
        <w:trPr>
          <w:trHeight w:val="1008"/>
        </w:trPr>
        <w:tc>
          <w:tcPr>
            <w:tcW w:w="2178" w:type="dxa"/>
          </w:tcPr>
          <w:p w:rsidR="00E05BB5" w:rsidRPr="00C2003B" w:rsidRDefault="00E05BB5" w:rsidP="00C2003B">
            <w:pPr>
              <w:spacing w:after="0" w:line="240" w:lineRule="auto"/>
              <w:rPr>
                <w:sz w:val="28"/>
              </w:rPr>
            </w:pPr>
          </w:p>
        </w:tc>
        <w:tc>
          <w:tcPr>
            <w:tcW w:w="7398" w:type="dxa"/>
          </w:tcPr>
          <w:p w:rsidR="00E05BB5" w:rsidRPr="00C2003B" w:rsidRDefault="00E05BB5" w:rsidP="00C2003B">
            <w:pPr>
              <w:spacing w:after="0" w:line="240" w:lineRule="auto"/>
              <w:rPr>
                <w:sz w:val="28"/>
              </w:rPr>
            </w:pPr>
          </w:p>
        </w:tc>
      </w:tr>
    </w:tbl>
    <w:p w:rsidR="00E05BB5" w:rsidRPr="001F5731" w:rsidRDefault="00E05BB5" w:rsidP="001F5731"/>
    <w:sectPr w:rsidR="00E05BB5" w:rsidRPr="001F5731" w:rsidSect="00FA58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5731"/>
    <w:rsid w:val="00062769"/>
    <w:rsid w:val="00062AC2"/>
    <w:rsid w:val="00083D4B"/>
    <w:rsid w:val="000D773B"/>
    <w:rsid w:val="00103FFE"/>
    <w:rsid w:val="00113B43"/>
    <w:rsid w:val="00184E6C"/>
    <w:rsid w:val="001C26A6"/>
    <w:rsid w:val="001C4490"/>
    <w:rsid w:val="001F5731"/>
    <w:rsid w:val="00264C70"/>
    <w:rsid w:val="002759F2"/>
    <w:rsid w:val="00281FB4"/>
    <w:rsid w:val="002D2D8D"/>
    <w:rsid w:val="003B44EE"/>
    <w:rsid w:val="003C6E23"/>
    <w:rsid w:val="003F1188"/>
    <w:rsid w:val="00415DAD"/>
    <w:rsid w:val="004877E4"/>
    <w:rsid w:val="004926A9"/>
    <w:rsid w:val="004C2615"/>
    <w:rsid w:val="004E2345"/>
    <w:rsid w:val="004E2C94"/>
    <w:rsid w:val="004E49B5"/>
    <w:rsid w:val="00511AFE"/>
    <w:rsid w:val="005305AF"/>
    <w:rsid w:val="0059179C"/>
    <w:rsid w:val="005D2EDA"/>
    <w:rsid w:val="005D4ACB"/>
    <w:rsid w:val="005E3C11"/>
    <w:rsid w:val="005F4DEE"/>
    <w:rsid w:val="005F6B48"/>
    <w:rsid w:val="00621C2F"/>
    <w:rsid w:val="00634186"/>
    <w:rsid w:val="00640995"/>
    <w:rsid w:val="00670ECF"/>
    <w:rsid w:val="00685C08"/>
    <w:rsid w:val="006E5D92"/>
    <w:rsid w:val="007519E3"/>
    <w:rsid w:val="0079081F"/>
    <w:rsid w:val="007A451A"/>
    <w:rsid w:val="007D4B6B"/>
    <w:rsid w:val="007E09E3"/>
    <w:rsid w:val="00814B95"/>
    <w:rsid w:val="00843524"/>
    <w:rsid w:val="008A07BF"/>
    <w:rsid w:val="008A17D5"/>
    <w:rsid w:val="008A60BA"/>
    <w:rsid w:val="008C29D2"/>
    <w:rsid w:val="008C6268"/>
    <w:rsid w:val="008E1F25"/>
    <w:rsid w:val="008E4554"/>
    <w:rsid w:val="008F3258"/>
    <w:rsid w:val="00906996"/>
    <w:rsid w:val="00927C2E"/>
    <w:rsid w:val="00930570"/>
    <w:rsid w:val="00952000"/>
    <w:rsid w:val="009B0F98"/>
    <w:rsid w:val="009B4282"/>
    <w:rsid w:val="009C5194"/>
    <w:rsid w:val="009C5F0C"/>
    <w:rsid w:val="00A06359"/>
    <w:rsid w:val="00AD3969"/>
    <w:rsid w:val="00B110E0"/>
    <w:rsid w:val="00B15825"/>
    <w:rsid w:val="00B20ADA"/>
    <w:rsid w:val="00B25727"/>
    <w:rsid w:val="00B3289D"/>
    <w:rsid w:val="00B504C7"/>
    <w:rsid w:val="00B578EC"/>
    <w:rsid w:val="00B62902"/>
    <w:rsid w:val="00B91516"/>
    <w:rsid w:val="00BC1C1D"/>
    <w:rsid w:val="00BF1EE0"/>
    <w:rsid w:val="00BF3288"/>
    <w:rsid w:val="00C2003B"/>
    <w:rsid w:val="00C267D2"/>
    <w:rsid w:val="00C41336"/>
    <w:rsid w:val="00C60224"/>
    <w:rsid w:val="00C754C2"/>
    <w:rsid w:val="00C94603"/>
    <w:rsid w:val="00CA52A4"/>
    <w:rsid w:val="00CB0361"/>
    <w:rsid w:val="00CB7243"/>
    <w:rsid w:val="00CC17BD"/>
    <w:rsid w:val="00CE13C0"/>
    <w:rsid w:val="00CE1611"/>
    <w:rsid w:val="00CE6352"/>
    <w:rsid w:val="00D314AC"/>
    <w:rsid w:val="00D363BA"/>
    <w:rsid w:val="00D425B8"/>
    <w:rsid w:val="00D62F79"/>
    <w:rsid w:val="00DF39DF"/>
    <w:rsid w:val="00DF40F8"/>
    <w:rsid w:val="00E05BB5"/>
    <w:rsid w:val="00E10062"/>
    <w:rsid w:val="00E13747"/>
    <w:rsid w:val="00E26FCF"/>
    <w:rsid w:val="00E54171"/>
    <w:rsid w:val="00E7144F"/>
    <w:rsid w:val="00E9159D"/>
    <w:rsid w:val="00EA27C1"/>
    <w:rsid w:val="00EB5657"/>
    <w:rsid w:val="00ED0B35"/>
    <w:rsid w:val="00ED1D98"/>
    <w:rsid w:val="00F1565D"/>
    <w:rsid w:val="00F31E1C"/>
    <w:rsid w:val="00F4764D"/>
    <w:rsid w:val="00F74388"/>
    <w:rsid w:val="00FA58D8"/>
    <w:rsid w:val="00FD653B"/>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D8"/>
    <w:pPr>
      <w:spacing w:after="200" w:line="276" w:lineRule="auto"/>
    </w:pPr>
    <w:rPr>
      <w:lang w:val="en-US" w:eastAsia="en-US"/>
    </w:rPr>
  </w:style>
  <w:style w:type="paragraph" w:styleId="Heading1">
    <w:name w:val="heading 1"/>
    <w:basedOn w:val="Normal"/>
    <w:next w:val="Normal"/>
    <w:link w:val="Heading1Char"/>
    <w:uiPriority w:val="99"/>
    <w:qFormat/>
    <w:rsid w:val="001F5731"/>
    <w:pPr>
      <w:keepNext/>
      <w:keepLines/>
      <w:spacing w:before="480" w:after="0"/>
      <w:outlineLvl w:val="0"/>
    </w:pPr>
    <w:rPr>
      <w:rFonts w:ascii="Cambria" w:hAnsi="Cambria"/>
      <w:b/>
      <w:color w:val="365F91"/>
      <w:sz w:val="28"/>
      <w:szCs w:val="20"/>
      <w:lang w:val="en-CA"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5731"/>
    <w:rPr>
      <w:rFonts w:ascii="Cambria" w:hAnsi="Cambria" w:cs="Times New Roman"/>
      <w:b/>
      <w:color w:val="365F91"/>
      <w:sz w:val="28"/>
    </w:rPr>
  </w:style>
  <w:style w:type="table" w:styleId="TableGrid">
    <w:name w:val="Table Grid"/>
    <w:basedOn w:val="TableNormal"/>
    <w:uiPriority w:val="99"/>
    <w:rsid w:val="001F57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B25727"/>
    <w:pPr>
      <w:spacing w:before="100" w:beforeAutospacing="1" w:after="115"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4207559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365</TotalTime>
  <Pages>2</Pages>
  <Words>368</Words>
  <Characters>2103</Characters>
  <Application>Microsoft Office Outlook</Application>
  <DocSecurity>0</DocSecurity>
  <Lines>0</Lines>
  <Paragraphs>0</Paragraphs>
  <ScaleCrop>false</ScaleCrop>
  <Company>Humber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Glen</cp:lastModifiedBy>
  <cp:revision>97</cp:revision>
  <dcterms:created xsi:type="dcterms:W3CDTF">2013-12-16T16:16:00Z</dcterms:created>
  <dcterms:modified xsi:type="dcterms:W3CDTF">2014-03-14T19:35:00Z</dcterms:modified>
</cp:coreProperties>
</file>