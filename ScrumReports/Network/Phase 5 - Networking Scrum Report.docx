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59179C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083D4B">
              <w:rPr>
                <w:sz w:val="32"/>
              </w:rPr>
              <w:t xml:space="preserve"> </w:t>
            </w:r>
            <w:r w:rsidR="00B578EC">
              <w:rPr>
                <w:sz w:val="32"/>
              </w:rPr>
              <w:t>27</w:t>
            </w:r>
            <w:r w:rsidR="00083D4B">
              <w:rPr>
                <w:sz w:val="32"/>
              </w:rPr>
              <w:t>-Feb-14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B578EC">
              <w:rPr>
                <w:sz w:val="32"/>
              </w:rPr>
              <w:t xml:space="preserve"> 5</w:t>
            </w:r>
          </w:p>
        </w:tc>
        <w:tc>
          <w:tcPr>
            <w:tcW w:w="4788" w:type="dxa"/>
          </w:tcPr>
          <w:p w:rsidR="001F5731" w:rsidRPr="001F5731" w:rsidRDefault="001F5731" w:rsidP="00B578EC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083D4B">
              <w:rPr>
                <w:sz w:val="32"/>
              </w:rPr>
              <w:t xml:space="preserve"> </w:t>
            </w:r>
            <w:r w:rsidR="00B578EC">
              <w:rPr>
                <w:sz w:val="32"/>
              </w:rPr>
              <w:t>06-Mar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 xml:space="preserve">Brian </w:t>
            </w:r>
            <w:proofErr w:type="spellStart"/>
            <w:r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3C6E23" w:rsidRPr="001F5731" w:rsidRDefault="003C6E23" w:rsidP="00F1565D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578EC" w:rsidRPr="001F5731" w:rsidRDefault="00B578EC" w:rsidP="00B578EC">
            <w:pPr>
              <w:rPr>
                <w:sz w:val="28"/>
              </w:rPr>
            </w:pPr>
          </w:p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578EC" w:rsidRPr="001F5731" w:rsidRDefault="00B578EC" w:rsidP="00B578EC">
            <w:pPr>
              <w:rPr>
                <w:sz w:val="28"/>
              </w:rPr>
            </w:pPr>
          </w:p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578EC" w:rsidRPr="001F5731" w:rsidRDefault="00B578EC" w:rsidP="00B578EC">
            <w:pPr>
              <w:rPr>
                <w:sz w:val="28"/>
              </w:rPr>
            </w:pPr>
          </w:p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ED1D98" w:rsidRPr="001F5731" w:rsidRDefault="00ED1D98" w:rsidP="00ED1D98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578EC" w:rsidRPr="001F5731" w:rsidRDefault="00B578EC" w:rsidP="00B578EC">
            <w:pPr>
              <w:rPr>
                <w:sz w:val="28"/>
              </w:rPr>
            </w:pPr>
          </w:p>
          <w:p w:rsidR="000D773B" w:rsidRPr="001F5731" w:rsidRDefault="000D773B" w:rsidP="00A06359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Soloman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0D773B" w:rsidRPr="001F5731" w:rsidRDefault="000D773B" w:rsidP="00B578EC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  <w:tr w:rsidR="000D773B" w:rsidTr="001F5731">
        <w:trPr>
          <w:trHeight w:val="1008"/>
        </w:trPr>
        <w:tc>
          <w:tcPr>
            <w:tcW w:w="217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0D773B" w:rsidRPr="001F5731" w:rsidRDefault="000D773B" w:rsidP="000D773B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062AC2"/>
    <w:rsid w:val="00083D4B"/>
    <w:rsid w:val="000D773B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305AF"/>
    <w:rsid w:val="0059179C"/>
    <w:rsid w:val="005D4ACB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906996"/>
    <w:rsid w:val="00927C2E"/>
    <w:rsid w:val="00930570"/>
    <w:rsid w:val="00952000"/>
    <w:rsid w:val="009B0F98"/>
    <w:rsid w:val="009C5F0C"/>
    <w:rsid w:val="00A06359"/>
    <w:rsid w:val="00AD3969"/>
    <w:rsid w:val="00B110E0"/>
    <w:rsid w:val="00B15825"/>
    <w:rsid w:val="00B20ADA"/>
    <w:rsid w:val="00B3289D"/>
    <w:rsid w:val="00B578EC"/>
    <w:rsid w:val="00B91516"/>
    <w:rsid w:val="00BC1C1D"/>
    <w:rsid w:val="00BF1EE0"/>
    <w:rsid w:val="00BF3288"/>
    <w:rsid w:val="00C94603"/>
    <w:rsid w:val="00CA52A4"/>
    <w:rsid w:val="00CB0361"/>
    <w:rsid w:val="00CE6352"/>
    <w:rsid w:val="00D363BA"/>
    <w:rsid w:val="00D425B8"/>
    <w:rsid w:val="00D62F79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77</cp:revision>
  <dcterms:created xsi:type="dcterms:W3CDTF">2013-12-16T16:16:00Z</dcterms:created>
  <dcterms:modified xsi:type="dcterms:W3CDTF">2014-02-27T19:09:00Z</dcterms:modified>
</cp:coreProperties>
</file>