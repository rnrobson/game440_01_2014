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B5" w:rsidRDefault="00E05BB5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E05BB5" w:rsidRPr="00C2003B" w:rsidTr="00C2003B">
        <w:tc>
          <w:tcPr>
            <w:tcW w:w="478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E05BB5" w:rsidRPr="00C2003B" w:rsidRDefault="00E05BB5" w:rsidP="00F277C9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 xml:space="preserve">Date: </w:t>
            </w:r>
            <w:r w:rsidR="00F277C9">
              <w:rPr>
                <w:sz w:val="32"/>
              </w:rPr>
              <w:t>13</w:t>
            </w:r>
            <w:r w:rsidRPr="00C2003B">
              <w:rPr>
                <w:sz w:val="32"/>
              </w:rPr>
              <w:t>-</w:t>
            </w:r>
            <w:r>
              <w:rPr>
                <w:sz w:val="32"/>
              </w:rPr>
              <w:t>Mar</w:t>
            </w:r>
            <w:r w:rsidRPr="00C2003B">
              <w:rPr>
                <w:sz w:val="32"/>
              </w:rPr>
              <w:t>-14</w:t>
            </w:r>
          </w:p>
        </w:tc>
      </w:tr>
      <w:tr w:rsidR="00E05BB5" w:rsidRPr="00C2003B" w:rsidTr="00C2003B">
        <w:tc>
          <w:tcPr>
            <w:tcW w:w="4788" w:type="dxa"/>
          </w:tcPr>
          <w:p w:rsidR="00E05BB5" w:rsidRPr="00C2003B" w:rsidRDefault="00F277C9" w:rsidP="00C2003B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Phase: 7</w:t>
            </w:r>
          </w:p>
        </w:tc>
        <w:tc>
          <w:tcPr>
            <w:tcW w:w="4788" w:type="dxa"/>
          </w:tcPr>
          <w:p w:rsidR="00E05BB5" w:rsidRPr="00C2003B" w:rsidRDefault="00F277C9" w:rsidP="00C2003B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Due Date: 20</w:t>
            </w:r>
            <w:r w:rsidR="00E05BB5" w:rsidRPr="00C2003B">
              <w:rPr>
                <w:sz w:val="32"/>
              </w:rPr>
              <w:t>-Mar-14</w:t>
            </w:r>
          </w:p>
        </w:tc>
      </w:tr>
    </w:tbl>
    <w:p w:rsidR="00E05BB5" w:rsidRDefault="00E05BB5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7398"/>
      </w:tblGrid>
      <w:tr w:rsidR="00E05BB5" w:rsidRPr="00C2003B" w:rsidTr="00C2003B">
        <w:tc>
          <w:tcPr>
            <w:tcW w:w="217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Work Description</w:t>
            </w:r>
          </w:p>
        </w:tc>
      </w:tr>
      <w:tr w:rsidR="00E05BB5" w:rsidRPr="00C2003B" w:rsidTr="00C2003B">
        <w:trPr>
          <w:trHeight w:val="1008"/>
        </w:trPr>
        <w:tc>
          <w:tcPr>
            <w:tcW w:w="217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Brian Lefrancois</w:t>
            </w:r>
          </w:p>
        </w:tc>
        <w:tc>
          <w:tcPr>
            <w:tcW w:w="7398" w:type="dxa"/>
          </w:tcPr>
          <w:p w:rsidR="00E05BB5" w:rsidRPr="00C2003B" w:rsidRDefault="00E05BB5" w:rsidP="00DF40F8">
            <w:pPr>
              <w:spacing w:after="0" w:line="240" w:lineRule="auto"/>
              <w:rPr>
                <w:sz w:val="28"/>
              </w:rPr>
            </w:pPr>
          </w:p>
        </w:tc>
      </w:tr>
      <w:tr w:rsidR="00E05BB5" w:rsidRPr="00C2003B" w:rsidTr="00C2003B">
        <w:trPr>
          <w:trHeight w:val="1008"/>
        </w:trPr>
        <w:tc>
          <w:tcPr>
            <w:tcW w:w="217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</w:p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E05BB5" w:rsidRPr="00C2003B" w:rsidTr="00C2003B">
        <w:trPr>
          <w:trHeight w:val="1008"/>
        </w:trPr>
        <w:tc>
          <w:tcPr>
            <w:tcW w:w="217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E05BB5" w:rsidRPr="00C2003B" w:rsidRDefault="00E05BB5" w:rsidP="00511AFE">
            <w:pPr>
              <w:spacing w:after="0" w:line="240" w:lineRule="auto"/>
              <w:rPr>
                <w:sz w:val="28"/>
              </w:rPr>
            </w:pPr>
          </w:p>
        </w:tc>
      </w:tr>
      <w:tr w:rsidR="00E05BB5" w:rsidRPr="00C2003B" w:rsidTr="00C2003B">
        <w:trPr>
          <w:trHeight w:val="1008"/>
        </w:trPr>
        <w:tc>
          <w:tcPr>
            <w:tcW w:w="217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E05BB5" w:rsidRPr="00C2003B" w:rsidRDefault="00E05BB5" w:rsidP="00F277C9">
            <w:pPr>
              <w:pStyle w:val="NormalWeb"/>
              <w:spacing w:after="0"/>
              <w:rPr>
                <w:sz w:val="28"/>
              </w:rPr>
            </w:pPr>
          </w:p>
        </w:tc>
      </w:tr>
      <w:tr w:rsidR="00E05BB5" w:rsidRPr="00C2003B" w:rsidTr="00C2003B">
        <w:trPr>
          <w:trHeight w:val="1008"/>
        </w:trPr>
        <w:tc>
          <w:tcPr>
            <w:tcW w:w="217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E05BB5" w:rsidRPr="00C2003B" w:rsidRDefault="00E05BB5" w:rsidP="00511AFE">
            <w:pPr>
              <w:spacing w:after="0" w:line="100" w:lineRule="atLeast"/>
              <w:rPr>
                <w:sz w:val="28"/>
              </w:rPr>
            </w:pPr>
            <w:r>
              <w:rPr>
                <w:sz w:val="28"/>
              </w:rPr>
              <w:t>-</w:t>
            </w:r>
            <w:r w:rsidR="00F277C9">
              <w:rPr>
                <w:sz w:val="28"/>
              </w:rPr>
              <w:t>Improve functionality of Serialize.</w:t>
            </w:r>
            <w:bookmarkStart w:id="0" w:name="_GoBack"/>
            <w:bookmarkEnd w:id="0"/>
          </w:p>
          <w:p w:rsidR="00E05BB5" w:rsidRPr="00C754C2" w:rsidRDefault="00E05BB5" w:rsidP="005D2EDA">
            <w:pPr>
              <w:spacing w:after="0" w:line="240" w:lineRule="auto"/>
              <w:rPr>
                <w:color w:val="FF0000"/>
                <w:sz w:val="28"/>
              </w:rPr>
            </w:pPr>
            <w:r w:rsidRPr="00C754C2">
              <w:rPr>
                <w:b/>
                <w:color w:val="FF0000"/>
                <w:sz w:val="28"/>
              </w:rPr>
              <w:t>Implementation</w:t>
            </w:r>
            <w:r w:rsidRPr="00C754C2">
              <w:rPr>
                <w:color w:val="FF0000"/>
                <w:sz w:val="28"/>
              </w:rPr>
              <w:t xml:space="preserve">: </w:t>
            </w:r>
            <w:r w:rsidR="00F277C9">
              <w:rPr>
                <w:color w:val="FF0000"/>
                <w:sz w:val="28"/>
              </w:rPr>
              <w:t>Implemented more functionality in Serialize such that it now works with vectors of chars in addition to raw char pointer arrays.</w:t>
            </w:r>
          </w:p>
          <w:p w:rsidR="00E05BB5" w:rsidRPr="00C2003B" w:rsidRDefault="00E05BB5" w:rsidP="00F277C9">
            <w:pPr>
              <w:spacing w:after="0" w:line="240" w:lineRule="auto"/>
              <w:rPr>
                <w:sz w:val="28"/>
              </w:rPr>
            </w:pPr>
            <w:r w:rsidRPr="00C754C2">
              <w:rPr>
                <w:b/>
                <w:color w:val="FF0000"/>
                <w:sz w:val="28"/>
              </w:rPr>
              <w:t>Testing</w:t>
            </w:r>
            <w:r w:rsidRPr="00C754C2">
              <w:rPr>
                <w:color w:val="FF0000"/>
                <w:sz w:val="28"/>
              </w:rPr>
              <w:t xml:space="preserve">: </w:t>
            </w:r>
            <w:r w:rsidR="00F277C9">
              <w:rPr>
                <w:color w:val="FF0000"/>
                <w:sz w:val="28"/>
              </w:rPr>
              <w:t>Tested all of the new Serialize methods.  (Actual testbed code is incoming).</w:t>
            </w:r>
          </w:p>
        </w:tc>
      </w:tr>
      <w:tr w:rsidR="00E05BB5" w:rsidRPr="00C2003B" w:rsidTr="00C2003B">
        <w:trPr>
          <w:trHeight w:val="1008"/>
        </w:trPr>
        <w:tc>
          <w:tcPr>
            <w:tcW w:w="217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E05BB5" w:rsidRPr="00B62902" w:rsidRDefault="00E05BB5" w:rsidP="005F6B48">
            <w:pPr>
              <w:spacing w:after="0" w:line="240" w:lineRule="auto"/>
              <w:rPr>
                <w:sz w:val="28"/>
              </w:rPr>
            </w:pPr>
          </w:p>
        </w:tc>
      </w:tr>
      <w:tr w:rsidR="00E05BB5" w:rsidRPr="00C2003B" w:rsidTr="00C2003B">
        <w:trPr>
          <w:trHeight w:val="1008"/>
        </w:trPr>
        <w:tc>
          <w:tcPr>
            <w:tcW w:w="217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Soloman Tahirli</w:t>
            </w:r>
          </w:p>
        </w:tc>
        <w:tc>
          <w:tcPr>
            <w:tcW w:w="739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E05BB5" w:rsidRPr="00C2003B" w:rsidTr="00C2003B">
        <w:trPr>
          <w:trHeight w:val="1008"/>
        </w:trPr>
        <w:tc>
          <w:tcPr>
            <w:tcW w:w="217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E05BB5" w:rsidRPr="00C2003B" w:rsidTr="00C2003B">
        <w:trPr>
          <w:trHeight w:val="1008"/>
        </w:trPr>
        <w:tc>
          <w:tcPr>
            <w:tcW w:w="217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E05BB5" w:rsidRPr="00C2003B" w:rsidTr="00C2003B">
        <w:trPr>
          <w:trHeight w:val="1008"/>
        </w:trPr>
        <w:tc>
          <w:tcPr>
            <w:tcW w:w="217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E05BB5" w:rsidRPr="00C2003B" w:rsidRDefault="00E05BB5" w:rsidP="00C2003B">
            <w:pPr>
              <w:spacing w:after="0" w:line="240" w:lineRule="auto"/>
              <w:rPr>
                <w:sz w:val="28"/>
              </w:rPr>
            </w:pPr>
          </w:p>
        </w:tc>
      </w:tr>
    </w:tbl>
    <w:p w:rsidR="00E05BB5" w:rsidRPr="001F5731" w:rsidRDefault="00E05BB5" w:rsidP="001F5731"/>
    <w:sectPr w:rsidR="00E05BB5" w:rsidRPr="001F5731" w:rsidSect="00F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62769"/>
    <w:rsid w:val="00062AC2"/>
    <w:rsid w:val="00083D4B"/>
    <w:rsid w:val="000D773B"/>
    <w:rsid w:val="00103FFE"/>
    <w:rsid w:val="00113B43"/>
    <w:rsid w:val="00184E6C"/>
    <w:rsid w:val="001C26A6"/>
    <w:rsid w:val="001C4490"/>
    <w:rsid w:val="001F5731"/>
    <w:rsid w:val="00264C70"/>
    <w:rsid w:val="002759F2"/>
    <w:rsid w:val="00281FB4"/>
    <w:rsid w:val="002D2D8D"/>
    <w:rsid w:val="003B44EE"/>
    <w:rsid w:val="003C6E23"/>
    <w:rsid w:val="003F1188"/>
    <w:rsid w:val="00415DAD"/>
    <w:rsid w:val="004877E4"/>
    <w:rsid w:val="004926A9"/>
    <w:rsid w:val="004C2615"/>
    <w:rsid w:val="004E2345"/>
    <w:rsid w:val="004E2C94"/>
    <w:rsid w:val="004E49B5"/>
    <w:rsid w:val="00511AFE"/>
    <w:rsid w:val="005305AF"/>
    <w:rsid w:val="0059179C"/>
    <w:rsid w:val="005D2EDA"/>
    <w:rsid w:val="005D4ACB"/>
    <w:rsid w:val="005E3C11"/>
    <w:rsid w:val="005F4DEE"/>
    <w:rsid w:val="005F6B48"/>
    <w:rsid w:val="00621C2F"/>
    <w:rsid w:val="00634186"/>
    <w:rsid w:val="00640995"/>
    <w:rsid w:val="00670ECF"/>
    <w:rsid w:val="00685C08"/>
    <w:rsid w:val="006E5D92"/>
    <w:rsid w:val="007519E3"/>
    <w:rsid w:val="0079081F"/>
    <w:rsid w:val="007A451A"/>
    <w:rsid w:val="007D4B6B"/>
    <w:rsid w:val="007E09E3"/>
    <w:rsid w:val="00814B95"/>
    <w:rsid w:val="00843524"/>
    <w:rsid w:val="008A07BF"/>
    <w:rsid w:val="008A17D5"/>
    <w:rsid w:val="008A60BA"/>
    <w:rsid w:val="008C29D2"/>
    <w:rsid w:val="008C6268"/>
    <w:rsid w:val="008E1F25"/>
    <w:rsid w:val="008E4554"/>
    <w:rsid w:val="008F3258"/>
    <w:rsid w:val="00906996"/>
    <w:rsid w:val="00927C2E"/>
    <w:rsid w:val="00930570"/>
    <w:rsid w:val="00952000"/>
    <w:rsid w:val="009635D2"/>
    <w:rsid w:val="009B0F98"/>
    <w:rsid w:val="009B4282"/>
    <w:rsid w:val="009C5194"/>
    <w:rsid w:val="009C5F0C"/>
    <w:rsid w:val="00A06359"/>
    <w:rsid w:val="00AD3969"/>
    <w:rsid w:val="00B110E0"/>
    <w:rsid w:val="00B15825"/>
    <w:rsid w:val="00B20ADA"/>
    <w:rsid w:val="00B25727"/>
    <w:rsid w:val="00B3289D"/>
    <w:rsid w:val="00B504C7"/>
    <w:rsid w:val="00B578EC"/>
    <w:rsid w:val="00B62902"/>
    <w:rsid w:val="00B91516"/>
    <w:rsid w:val="00BC1C1D"/>
    <w:rsid w:val="00BF1EE0"/>
    <w:rsid w:val="00BF3288"/>
    <w:rsid w:val="00C2003B"/>
    <w:rsid w:val="00C267D2"/>
    <w:rsid w:val="00C41336"/>
    <w:rsid w:val="00C60224"/>
    <w:rsid w:val="00C754C2"/>
    <w:rsid w:val="00C94603"/>
    <w:rsid w:val="00CA52A4"/>
    <w:rsid w:val="00CB0361"/>
    <w:rsid w:val="00CB7243"/>
    <w:rsid w:val="00CC17BD"/>
    <w:rsid w:val="00CE13C0"/>
    <w:rsid w:val="00CE1611"/>
    <w:rsid w:val="00CE6352"/>
    <w:rsid w:val="00D314AC"/>
    <w:rsid w:val="00D363BA"/>
    <w:rsid w:val="00D425B8"/>
    <w:rsid w:val="00D62F79"/>
    <w:rsid w:val="00DF39DF"/>
    <w:rsid w:val="00DF40F8"/>
    <w:rsid w:val="00E05BB5"/>
    <w:rsid w:val="00E10062"/>
    <w:rsid w:val="00E13747"/>
    <w:rsid w:val="00E26FCF"/>
    <w:rsid w:val="00E54171"/>
    <w:rsid w:val="00E7144F"/>
    <w:rsid w:val="00E9159D"/>
    <w:rsid w:val="00EA27C1"/>
    <w:rsid w:val="00EB5657"/>
    <w:rsid w:val="00ED0B35"/>
    <w:rsid w:val="00ED1D98"/>
    <w:rsid w:val="00F1565D"/>
    <w:rsid w:val="00F277C9"/>
    <w:rsid w:val="00F31E1C"/>
    <w:rsid w:val="00F4764D"/>
    <w:rsid w:val="00F74388"/>
    <w:rsid w:val="00FA58D8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0A8B908-78B5-49BF-ACFA-77402E35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8D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0"/>
      <w:lang w:val="en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hAnsi="Cambria" w:cs="Times New Roman"/>
      <w:b/>
      <w:color w:val="365F91"/>
      <w:sz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B25727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75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77</Words>
  <Characters>441</Characters>
  <Application>Microsoft Office Word</Application>
  <DocSecurity>0</DocSecurity>
  <Lines>3</Lines>
  <Paragraphs>1</Paragraphs>
  <ScaleCrop>false</ScaleCrop>
  <Company>Humber College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P.</cp:lastModifiedBy>
  <cp:revision>99</cp:revision>
  <dcterms:created xsi:type="dcterms:W3CDTF">2013-12-16T16:16:00Z</dcterms:created>
  <dcterms:modified xsi:type="dcterms:W3CDTF">2014-03-19T16:57:00Z</dcterms:modified>
</cp:coreProperties>
</file>