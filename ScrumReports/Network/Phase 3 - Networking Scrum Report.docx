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268" w:rsidRDefault="001F5731" w:rsidP="001F5731">
      <w:pPr>
        <w:pStyle w:val="Heading1"/>
      </w:pPr>
      <w:r>
        <w:t>GAME 440 Scrum Meeting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F5731" w:rsidTr="001F5731">
        <w:tc>
          <w:tcPr>
            <w:tcW w:w="4788" w:type="dxa"/>
          </w:tcPr>
          <w:p w:rsidR="001F5731" w:rsidRPr="001F5731" w:rsidRDefault="001F5731" w:rsidP="001F5731">
            <w:pPr>
              <w:rPr>
                <w:sz w:val="32"/>
              </w:rPr>
            </w:pPr>
            <w:r w:rsidRPr="001F5731">
              <w:rPr>
                <w:sz w:val="32"/>
              </w:rPr>
              <w:t>Team:</w:t>
            </w:r>
            <w:r w:rsidR="00B110E0">
              <w:rPr>
                <w:sz w:val="32"/>
              </w:rPr>
              <w:t xml:space="preserve"> Networking</w:t>
            </w:r>
          </w:p>
        </w:tc>
        <w:tc>
          <w:tcPr>
            <w:tcW w:w="4788" w:type="dxa"/>
          </w:tcPr>
          <w:p w:rsidR="001F5731" w:rsidRPr="001F5731" w:rsidRDefault="001F5731" w:rsidP="00083D4B">
            <w:pPr>
              <w:rPr>
                <w:sz w:val="32"/>
              </w:rPr>
            </w:pPr>
            <w:r w:rsidRPr="001F5731">
              <w:rPr>
                <w:sz w:val="32"/>
              </w:rPr>
              <w:t>Date:</w:t>
            </w:r>
            <w:r w:rsidR="00083D4B">
              <w:rPr>
                <w:sz w:val="32"/>
              </w:rPr>
              <w:t xml:space="preserve"> 06-Feb-14</w:t>
            </w:r>
          </w:p>
        </w:tc>
      </w:tr>
      <w:tr w:rsidR="001F5731" w:rsidTr="001F5731">
        <w:tc>
          <w:tcPr>
            <w:tcW w:w="4788" w:type="dxa"/>
          </w:tcPr>
          <w:p w:rsidR="001F5731" w:rsidRPr="001F5731" w:rsidRDefault="001F5731" w:rsidP="001F5731">
            <w:pPr>
              <w:rPr>
                <w:sz w:val="32"/>
              </w:rPr>
            </w:pPr>
            <w:r w:rsidRPr="001F5731">
              <w:rPr>
                <w:sz w:val="32"/>
              </w:rPr>
              <w:t>Phase:</w:t>
            </w:r>
            <w:r w:rsidR="00D425B8">
              <w:rPr>
                <w:sz w:val="32"/>
              </w:rPr>
              <w:t xml:space="preserve"> 3</w:t>
            </w:r>
          </w:p>
        </w:tc>
        <w:tc>
          <w:tcPr>
            <w:tcW w:w="4788" w:type="dxa"/>
          </w:tcPr>
          <w:p w:rsidR="001F5731" w:rsidRPr="001F5731" w:rsidRDefault="001F5731" w:rsidP="00CE6352">
            <w:pPr>
              <w:rPr>
                <w:sz w:val="32"/>
              </w:rPr>
            </w:pPr>
            <w:r>
              <w:rPr>
                <w:sz w:val="32"/>
              </w:rPr>
              <w:t>Due Date</w:t>
            </w:r>
            <w:r w:rsidRPr="001F5731">
              <w:rPr>
                <w:sz w:val="32"/>
              </w:rPr>
              <w:t>:</w:t>
            </w:r>
            <w:r w:rsidR="00083D4B">
              <w:rPr>
                <w:sz w:val="32"/>
              </w:rPr>
              <w:t xml:space="preserve"> 13</w:t>
            </w:r>
            <w:r w:rsidR="00CE6352">
              <w:rPr>
                <w:sz w:val="32"/>
              </w:rPr>
              <w:t>-Feb</w:t>
            </w:r>
            <w:r w:rsidR="00B110E0">
              <w:rPr>
                <w:sz w:val="32"/>
              </w:rPr>
              <w:t>-14</w:t>
            </w:r>
          </w:p>
        </w:tc>
      </w:tr>
    </w:tbl>
    <w:p w:rsidR="001F5731" w:rsidRDefault="001F5731" w:rsidP="001F573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398"/>
      </w:tblGrid>
      <w:tr w:rsidR="001F5731" w:rsidTr="001F5731">
        <w:tc>
          <w:tcPr>
            <w:tcW w:w="2178" w:type="dxa"/>
          </w:tcPr>
          <w:p w:rsidR="001F5731" w:rsidRPr="001F5731" w:rsidRDefault="001F5731" w:rsidP="001F5731">
            <w:pPr>
              <w:rPr>
                <w:sz w:val="28"/>
              </w:rPr>
            </w:pPr>
            <w:r w:rsidRPr="001F5731">
              <w:rPr>
                <w:sz w:val="28"/>
              </w:rPr>
              <w:t>Team Member</w:t>
            </w:r>
          </w:p>
        </w:tc>
        <w:tc>
          <w:tcPr>
            <w:tcW w:w="7398" w:type="dxa"/>
          </w:tcPr>
          <w:p w:rsidR="001F5731" w:rsidRPr="001F5731" w:rsidRDefault="001F5731" w:rsidP="001F5731">
            <w:pPr>
              <w:rPr>
                <w:sz w:val="28"/>
              </w:rPr>
            </w:pPr>
            <w:r w:rsidRPr="001F5731">
              <w:rPr>
                <w:sz w:val="28"/>
              </w:rPr>
              <w:t>Work Description</w:t>
            </w:r>
          </w:p>
        </w:tc>
      </w:tr>
      <w:tr w:rsidR="00B110E0" w:rsidTr="001F5731">
        <w:trPr>
          <w:trHeight w:val="1008"/>
        </w:trPr>
        <w:tc>
          <w:tcPr>
            <w:tcW w:w="2178" w:type="dxa"/>
          </w:tcPr>
          <w:p w:rsidR="00B110E0" w:rsidRPr="001F5731" w:rsidRDefault="00B110E0" w:rsidP="00B110E0">
            <w:pPr>
              <w:rPr>
                <w:sz w:val="28"/>
              </w:rPr>
            </w:pPr>
            <w:r>
              <w:rPr>
                <w:sz w:val="28"/>
              </w:rPr>
              <w:t>Brian Lefrancois</w:t>
            </w:r>
          </w:p>
        </w:tc>
        <w:tc>
          <w:tcPr>
            <w:tcW w:w="7398" w:type="dxa"/>
          </w:tcPr>
          <w:p w:rsidR="00B110E0" w:rsidRPr="001F5731" w:rsidRDefault="00CB0361" w:rsidP="00CB0361">
            <w:pPr>
              <w:rPr>
                <w:sz w:val="28"/>
              </w:rPr>
            </w:pPr>
            <w:r>
              <w:rPr>
                <w:sz w:val="28"/>
              </w:rPr>
              <w:t xml:space="preserve">- </w:t>
            </w:r>
            <w:r>
              <w:rPr>
                <w:sz w:val="28"/>
              </w:rPr>
              <w:t xml:space="preserve">Work on </w:t>
            </w:r>
            <w:r>
              <w:rPr>
                <w:sz w:val="28"/>
              </w:rPr>
              <w:t xml:space="preserve">Protocol.h </w:t>
            </w:r>
            <w:r>
              <w:rPr>
                <w:sz w:val="28"/>
              </w:rPr>
              <w:t>and write all document</w:t>
            </w:r>
            <w:r w:rsidR="005F4DEE">
              <w:rPr>
                <w:sz w:val="28"/>
              </w:rPr>
              <w:t xml:space="preserve">ation required up till gameplay </w:t>
            </w:r>
            <w:r w:rsidR="005F4DEE">
              <w:rPr>
                <w:sz w:val="28"/>
              </w:rPr>
              <w:t>in consultation with the Server/Client team.</w:t>
            </w:r>
          </w:p>
        </w:tc>
      </w:tr>
      <w:tr w:rsidR="00B110E0" w:rsidTr="001F5731">
        <w:trPr>
          <w:trHeight w:val="1008"/>
        </w:trPr>
        <w:tc>
          <w:tcPr>
            <w:tcW w:w="2178" w:type="dxa"/>
          </w:tcPr>
          <w:p w:rsidR="00B110E0" w:rsidRPr="001F5731" w:rsidRDefault="00B110E0" w:rsidP="00B110E0">
            <w:pPr>
              <w:rPr>
                <w:sz w:val="28"/>
              </w:rPr>
            </w:pPr>
            <w:r>
              <w:rPr>
                <w:sz w:val="28"/>
              </w:rPr>
              <w:t>Dean Watts</w:t>
            </w:r>
          </w:p>
        </w:tc>
        <w:tc>
          <w:tcPr>
            <w:tcW w:w="7398" w:type="dxa"/>
          </w:tcPr>
          <w:p w:rsidR="00B110E0" w:rsidRPr="001F5731" w:rsidRDefault="00CB0361" w:rsidP="00FD653B">
            <w:pPr>
              <w:rPr>
                <w:sz w:val="28"/>
              </w:rPr>
            </w:pPr>
            <w:r>
              <w:rPr>
                <w:sz w:val="28"/>
              </w:rPr>
              <w:t xml:space="preserve">-Work on </w:t>
            </w:r>
            <w:r w:rsidR="007519E3">
              <w:rPr>
                <w:sz w:val="28"/>
              </w:rPr>
              <w:t>Serializable.h in consultation with the Server/Client team.</w:t>
            </w:r>
          </w:p>
        </w:tc>
      </w:tr>
      <w:tr w:rsidR="00B110E0" w:rsidTr="001F5731">
        <w:trPr>
          <w:trHeight w:val="1008"/>
        </w:trPr>
        <w:tc>
          <w:tcPr>
            <w:tcW w:w="2178" w:type="dxa"/>
          </w:tcPr>
          <w:p w:rsidR="00B110E0" w:rsidRPr="001F5731" w:rsidRDefault="00B110E0" w:rsidP="00B110E0">
            <w:pPr>
              <w:rPr>
                <w:sz w:val="28"/>
              </w:rPr>
            </w:pPr>
            <w:r>
              <w:rPr>
                <w:sz w:val="28"/>
              </w:rPr>
              <w:t>Joshua O’Donnell</w:t>
            </w:r>
          </w:p>
        </w:tc>
        <w:tc>
          <w:tcPr>
            <w:tcW w:w="7398" w:type="dxa"/>
          </w:tcPr>
          <w:p w:rsidR="00B110E0" w:rsidRPr="001F5731" w:rsidRDefault="00640995" w:rsidP="006E5D92">
            <w:pPr>
              <w:rPr>
                <w:sz w:val="28"/>
              </w:rPr>
            </w:pPr>
            <w:r>
              <w:rPr>
                <w:sz w:val="28"/>
              </w:rPr>
              <w:t>-</w:t>
            </w:r>
            <w:r w:rsidR="00CB0361">
              <w:rPr>
                <w:sz w:val="28"/>
              </w:rPr>
              <w:t xml:space="preserve">Work on </w:t>
            </w:r>
            <w:r>
              <w:rPr>
                <w:sz w:val="28"/>
              </w:rPr>
              <w:t>the Connection class in consultation with the Server/Client team.</w:t>
            </w:r>
          </w:p>
        </w:tc>
      </w:tr>
      <w:tr w:rsidR="00B110E0" w:rsidTr="001F5731">
        <w:trPr>
          <w:trHeight w:val="1008"/>
        </w:trPr>
        <w:tc>
          <w:tcPr>
            <w:tcW w:w="2178" w:type="dxa"/>
          </w:tcPr>
          <w:p w:rsidR="00B110E0" w:rsidRPr="001F5731" w:rsidRDefault="00B110E0" w:rsidP="00B110E0">
            <w:pPr>
              <w:rPr>
                <w:sz w:val="28"/>
              </w:rPr>
            </w:pPr>
            <w:r>
              <w:rPr>
                <w:sz w:val="28"/>
              </w:rPr>
              <w:t>Mitch Andrews</w:t>
            </w:r>
          </w:p>
        </w:tc>
        <w:tc>
          <w:tcPr>
            <w:tcW w:w="7398" w:type="dxa"/>
          </w:tcPr>
          <w:p w:rsidR="00B110E0" w:rsidRPr="001F5731" w:rsidRDefault="00640995" w:rsidP="006E5D92">
            <w:pPr>
              <w:rPr>
                <w:sz w:val="28"/>
              </w:rPr>
            </w:pPr>
            <w:r>
              <w:rPr>
                <w:sz w:val="28"/>
              </w:rPr>
              <w:t>-</w:t>
            </w:r>
            <w:r w:rsidR="00CB0361">
              <w:rPr>
                <w:sz w:val="28"/>
              </w:rPr>
              <w:t xml:space="preserve">Work on </w:t>
            </w:r>
            <w:r w:rsidR="005305AF">
              <w:rPr>
                <w:sz w:val="28"/>
              </w:rPr>
              <w:t xml:space="preserve">the Packet class </w:t>
            </w:r>
            <w:r w:rsidR="005305AF">
              <w:rPr>
                <w:sz w:val="28"/>
              </w:rPr>
              <w:t>in consultation with the Server/Client team.</w:t>
            </w:r>
          </w:p>
        </w:tc>
      </w:tr>
      <w:tr w:rsidR="00B110E0" w:rsidTr="001F5731">
        <w:trPr>
          <w:trHeight w:val="1008"/>
        </w:trPr>
        <w:tc>
          <w:tcPr>
            <w:tcW w:w="2178" w:type="dxa"/>
          </w:tcPr>
          <w:p w:rsidR="00B110E0" w:rsidRPr="001F5731" w:rsidRDefault="00B110E0" w:rsidP="00B110E0">
            <w:pPr>
              <w:rPr>
                <w:sz w:val="28"/>
              </w:rPr>
            </w:pPr>
            <w:r>
              <w:rPr>
                <w:sz w:val="28"/>
              </w:rPr>
              <w:t>Philip Diehl</w:t>
            </w:r>
          </w:p>
        </w:tc>
        <w:tc>
          <w:tcPr>
            <w:tcW w:w="7398" w:type="dxa"/>
          </w:tcPr>
          <w:p w:rsidR="00B110E0" w:rsidRPr="001F5731" w:rsidRDefault="00843524" w:rsidP="00F31E1C">
            <w:pPr>
              <w:rPr>
                <w:sz w:val="28"/>
              </w:rPr>
            </w:pPr>
            <w:r>
              <w:rPr>
                <w:sz w:val="28"/>
              </w:rPr>
              <w:t>-</w:t>
            </w:r>
            <w:r w:rsidR="00B3289D">
              <w:rPr>
                <w:sz w:val="28"/>
              </w:rPr>
              <w:t>Work on serialization and deserializ</w:t>
            </w:r>
            <w:r w:rsidR="003F1188">
              <w:rPr>
                <w:sz w:val="28"/>
              </w:rPr>
              <w:t>ation of custom data structures and Protocol.h</w:t>
            </w:r>
            <w:r w:rsidR="005F4DEE">
              <w:rPr>
                <w:sz w:val="28"/>
              </w:rPr>
              <w:t xml:space="preserve"> </w:t>
            </w:r>
            <w:r w:rsidR="005F4DEE">
              <w:rPr>
                <w:sz w:val="28"/>
              </w:rPr>
              <w:t>in consultation with the Server/Client</w:t>
            </w:r>
            <w:r w:rsidR="005F4DEE">
              <w:rPr>
                <w:sz w:val="28"/>
              </w:rPr>
              <w:t>/Database</w:t>
            </w:r>
            <w:r w:rsidR="005F4DEE">
              <w:rPr>
                <w:sz w:val="28"/>
              </w:rPr>
              <w:t xml:space="preserve"> team.</w:t>
            </w:r>
          </w:p>
        </w:tc>
      </w:tr>
      <w:tr w:rsidR="00B110E0" w:rsidTr="001F5731">
        <w:trPr>
          <w:trHeight w:val="1008"/>
        </w:trPr>
        <w:tc>
          <w:tcPr>
            <w:tcW w:w="2178" w:type="dxa"/>
          </w:tcPr>
          <w:p w:rsidR="00B110E0" w:rsidRPr="001F5731" w:rsidRDefault="00B110E0" w:rsidP="00B110E0">
            <w:pPr>
              <w:rPr>
                <w:sz w:val="28"/>
              </w:rPr>
            </w:pPr>
            <w:r>
              <w:rPr>
                <w:sz w:val="28"/>
              </w:rPr>
              <w:t>Sarah Childs</w:t>
            </w:r>
          </w:p>
        </w:tc>
        <w:tc>
          <w:tcPr>
            <w:tcW w:w="7398" w:type="dxa"/>
          </w:tcPr>
          <w:p w:rsidR="00B110E0" w:rsidRPr="001F5731" w:rsidRDefault="00CB0361" w:rsidP="00CB0361">
            <w:pPr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z w:val="28"/>
              </w:rPr>
              <w:t xml:space="preserve">Work on </w:t>
            </w:r>
            <w:r>
              <w:rPr>
                <w:sz w:val="28"/>
              </w:rPr>
              <w:t>Protocol.h and write all document</w:t>
            </w:r>
            <w:r w:rsidR="005F4DEE">
              <w:rPr>
                <w:sz w:val="28"/>
              </w:rPr>
              <w:t xml:space="preserve">ation required up till gameplay </w:t>
            </w:r>
            <w:r w:rsidR="005F4DEE">
              <w:rPr>
                <w:sz w:val="28"/>
              </w:rPr>
              <w:t>in consultation with the Server/Client team.</w:t>
            </w:r>
          </w:p>
        </w:tc>
      </w:tr>
      <w:tr w:rsidR="00B110E0" w:rsidTr="001F5731">
        <w:trPr>
          <w:trHeight w:val="1008"/>
        </w:trPr>
        <w:tc>
          <w:tcPr>
            <w:tcW w:w="2178" w:type="dxa"/>
          </w:tcPr>
          <w:p w:rsidR="00B110E0" w:rsidRPr="001F5731" w:rsidRDefault="00B110E0" w:rsidP="00B110E0">
            <w:pPr>
              <w:rPr>
                <w:sz w:val="28"/>
              </w:rPr>
            </w:pPr>
            <w:r>
              <w:rPr>
                <w:sz w:val="28"/>
              </w:rPr>
              <w:t>Soloman Tahirli</w:t>
            </w:r>
          </w:p>
        </w:tc>
        <w:tc>
          <w:tcPr>
            <w:tcW w:w="7398" w:type="dxa"/>
          </w:tcPr>
          <w:p w:rsidR="00B110E0" w:rsidRPr="001F5731" w:rsidRDefault="00062AC2" w:rsidP="00B20ADA">
            <w:pPr>
              <w:rPr>
                <w:sz w:val="28"/>
              </w:rPr>
            </w:pPr>
            <w:r>
              <w:rPr>
                <w:sz w:val="28"/>
              </w:rPr>
              <w:t>-</w:t>
            </w:r>
            <w:r w:rsidR="00B20ADA">
              <w:rPr>
                <w:sz w:val="28"/>
              </w:rPr>
              <w:t xml:space="preserve">Write up </w:t>
            </w:r>
            <w:bookmarkStart w:id="0" w:name="_GoBack"/>
            <w:bookmarkEnd w:id="0"/>
            <w:r>
              <w:rPr>
                <w:sz w:val="28"/>
              </w:rPr>
              <w:t>design documentation</w:t>
            </w:r>
            <w:r w:rsidR="00EB5657">
              <w:rPr>
                <w:sz w:val="28"/>
              </w:rPr>
              <w:t xml:space="preserve"> (UML and text)</w:t>
            </w:r>
            <w:r>
              <w:rPr>
                <w:sz w:val="28"/>
              </w:rPr>
              <w:t xml:space="preserve"> </w:t>
            </w:r>
            <w:r w:rsidR="001C4490">
              <w:rPr>
                <w:sz w:val="28"/>
              </w:rPr>
              <w:t>based on</w:t>
            </w:r>
            <w:r>
              <w:rPr>
                <w:sz w:val="28"/>
              </w:rPr>
              <w:t xml:space="preserve"> everything in the Networking project for the Design-&gt;Networking folder.</w:t>
            </w:r>
          </w:p>
        </w:tc>
      </w:tr>
      <w:tr w:rsidR="00B110E0" w:rsidTr="001F5731">
        <w:trPr>
          <w:trHeight w:val="1008"/>
        </w:trPr>
        <w:tc>
          <w:tcPr>
            <w:tcW w:w="2178" w:type="dxa"/>
          </w:tcPr>
          <w:p w:rsidR="00B110E0" w:rsidRPr="001F5731" w:rsidRDefault="00B110E0" w:rsidP="00B110E0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B110E0" w:rsidRPr="001F5731" w:rsidRDefault="00B110E0" w:rsidP="00B110E0">
            <w:pPr>
              <w:rPr>
                <w:sz w:val="28"/>
              </w:rPr>
            </w:pPr>
          </w:p>
        </w:tc>
      </w:tr>
      <w:tr w:rsidR="00B110E0" w:rsidTr="001F5731">
        <w:trPr>
          <w:trHeight w:val="1008"/>
        </w:trPr>
        <w:tc>
          <w:tcPr>
            <w:tcW w:w="2178" w:type="dxa"/>
          </w:tcPr>
          <w:p w:rsidR="00B110E0" w:rsidRPr="001F5731" w:rsidRDefault="00B110E0" w:rsidP="00B110E0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B110E0" w:rsidRPr="001F5731" w:rsidRDefault="00B110E0" w:rsidP="00B110E0">
            <w:pPr>
              <w:rPr>
                <w:sz w:val="28"/>
              </w:rPr>
            </w:pPr>
          </w:p>
        </w:tc>
      </w:tr>
      <w:tr w:rsidR="00B110E0" w:rsidTr="001F5731">
        <w:trPr>
          <w:trHeight w:val="1008"/>
        </w:trPr>
        <w:tc>
          <w:tcPr>
            <w:tcW w:w="2178" w:type="dxa"/>
          </w:tcPr>
          <w:p w:rsidR="00B110E0" w:rsidRPr="001F5731" w:rsidRDefault="00B110E0" w:rsidP="00B110E0">
            <w:pPr>
              <w:rPr>
                <w:sz w:val="28"/>
              </w:rPr>
            </w:pPr>
          </w:p>
        </w:tc>
        <w:tc>
          <w:tcPr>
            <w:tcW w:w="7398" w:type="dxa"/>
          </w:tcPr>
          <w:p w:rsidR="00B110E0" w:rsidRPr="001F5731" w:rsidRDefault="00B110E0" w:rsidP="00B110E0">
            <w:pPr>
              <w:rPr>
                <w:sz w:val="28"/>
              </w:rPr>
            </w:pPr>
          </w:p>
        </w:tc>
      </w:tr>
    </w:tbl>
    <w:p w:rsidR="001F5731" w:rsidRPr="001F5731" w:rsidRDefault="001F5731" w:rsidP="001F5731"/>
    <w:sectPr w:rsidR="001F5731" w:rsidRPr="001F57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731"/>
    <w:rsid w:val="00062769"/>
    <w:rsid w:val="00062AC2"/>
    <w:rsid w:val="00083D4B"/>
    <w:rsid w:val="00113B43"/>
    <w:rsid w:val="00184E6C"/>
    <w:rsid w:val="001C26A6"/>
    <w:rsid w:val="001C4490"/>
    <w:rsid w:val="001F5731"/>
    <w:rsid w:val="002759F2"/>
    <w:rsid w:val="00281FB4"/>
    <w:rsid w:val="002D2D8D"/>
    <w:rsid w:val="003B44EE"/>
    <w:rsid w:val="003F1188"/>
    <w:rsid w:val="00415DAD"/>
    <w:rsid w:val="004926A9"/>
    <w:rsid w:val="004C2615"/>
    <w:rsid w:val="005305AF"/>
    <w:rsid w:val="005E3C11"/>
    <w:rsid w:val="005F4DEE"/>
    <w:rsid w:val="00621C2F"/>
    <w:rsid w:val="00634186"/>
    <w:rsid w:val="00640995"/>
    <w:rsid w:val="00685C08"/>
    <w:rsid w:val="006E5D92"/>
    <w:rsid w:val="007519E3"/>
    <w:rsid w:val="0079081F"/>
    <w:rsid w:val="00843524"/>
    <w:rsid w:val="008A17D5"/>
    <w:rsid w:val="008A60BA"/>
    <w:rsid w:val="008C6268"/>
    <w:rsid w:val="008E1F25"/>
    <w:rsid w:val="00906996"/>
    <w:rsid w:val="00927C2E"/>
    <w:rsid w:val="00930570"/>
    <w:rsid w:val="009B0F98"/>
    <w:rsid w:val="009C5F0C"/>
    <w:rsid w:val="00B110E0"/>
    <w:rsid w:val="00B20ADA"/>
    <w:rsid w:val="00B3289D"/>
    <w:rsid w:val="00B91516"/>
    <w:rsid w:val="00BF3288"/>
    <w:rsid w:val="00C94603"/>
    <w:rsid w:val="00CA52A4"/>
    <w:rsid w:val="00CB0361"/>
    <w:rsid w:val="00CE6352"/>
    <w:rsid w:val="00D425B8"/>
    <w:rsid w:val="00D62F79"/>
    <w:rsid w:val="00E26FCF"/>
    <w:rsid w:val="00E54171"/>
    <w:rsid w:val="00E7144F"/>
    <w:rsid w:val="00EA27C1"/>
    <w:rsid w:val="00EB5657"/>
    <w:rsid w:val="00F31E1C"/>
    <w:rsid w:val="00FD6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A703F5-1747-47A5-A2BE-22B86903B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7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7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F57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Humber College</dc:creator>
  <cp:lastModifiedBy>P.</cp:lastModifiedBy>
  <cp:revision>53</cp:revision>
  <dcterms:created xsi:type="dcterms:W3CDTF">2013-12-16T16:16:00Z</dcterms:created>
  <dcterms:modified xsi:type="dcterms:W3CDTF">2014-02-06T20:27:00Z</dcterms:modified>
</cp:coreProperties>
</file>